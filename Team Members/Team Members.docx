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3D" w:rsidRPr="00655FBE" w:rsidRDefault="00920F3D">
      <w:pPr>
        <w:rPr>
          <w:b/>
          <w:noProof/>
          <w:sz w:val="32"/>
        </w:rPr>
      </w:pPr>
      <w:bookmarkStart w:id="0" w:name="_GoBack"/>
      <w:r w:rsidRPr="00655FBE">
        <w:rPr>
          <w:b/>
          <w:noProof/>
          <w:sz w:val="32"/>
        </w:rPr>
        <w:t>COMP231-S62G3</w:t>
      </w:r>
    </w:p>
    <w:p w:rsidR="00655FBE" w:rsidRPr="00655FBE" w:rsidRDefault="0092693D" w:rsidP="00655FBE">
      <w:pPr>
        <w:rPr>
          <w:noProof/>
          <w:sz w:val="32"/>
        </w:rPr>
      </w:pPr>
      <w:r w:rsidRPr="00655FBE">
        <w:rPr>
          <w:noProof/>
          <w:sz w:val="32"/>
        </w:rPr>
        <w:drawing>
          <wp:inline distT="0" distB="0" distL="0" distR="0" wp14:anchorId="07804610" wp14:editId="5F0C8BB5">
            <wp:extent cx="1162050" cy="1252369"/>
            <wp:effectExtent l="0" t="0" r="0" b="5080"/>
            <wp:docPr id="1" name="Picture 1" descr="C:\Users\vipul\Desktop\IMG_20141010_145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pul\Desktop\IMG_20141010_1458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00" cy="126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BE" w:rsidRPr="00655FBE">
        <w:rPr>
          <w:noProof/>
          <w:sz w:val="32"/>
        </w:rPr>
        <w:t xml:space="preserve"> </w:t>
      </w:r>
      <w:r w:rsidR="00655FBE" w:rsidRPr="00655FBE">
        <w:rPr>
          <w:noProof/>
          <w:sz w:val="32"/>
        </w:rPr>
        <w:t>Vipul Patel(Scrum Master)</w:t>
      </w:r>
    </w:p>
    <w:p w:rsidR="00655FBE" w:rsidRPr="00655FBE" w:rsidRDefault="00920F3D" w:rsidP="00655FBE">
      <w:pPr>
        <w:rPr>
          <w:sz w:val="32"/>
        </w:rPr>
      </w:pPr>
      <w:r w:rsidRPr="00655FBE">
        <w:rPr>
          <w:noProof/>
          <w:sz w:val="32"/>
        </w:rPr>
        <w:drawing>
          <wp:inline distT="0" distB="0" distL="0" distR="0" wp14:anchorId="7F588BEC" wp14:editId="02FCCF87">
            <wp:extent cx="1162050" cy="1299002"/>
            <wp:effectExtent l="0" t="0" r="0" b="0"/>
            <wp:docPr id="2" name="Picture 2" descr="C:\Users\vipul\Desktop\3 Sem\Computer project 1\IMG-2014101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pul\Desktop\3 Sem\Computer project 1\IMG-20141010-WA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69" cy="132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BE" w:rsidRPr="00655FBE">
        <w:rPr>
          <w:sz w:val="32"/>
        </w:rPr>
        <w:t xml:space="preserve"> </w:t>
      </w:r>
      <w:proofErr w:type="spellStart"/>
      <w:r w:rsidR="00655FBE" w:rsidRPr="00655FBE">
        <w:rPr>
          <w:sz w:val="32"/>
        </w:rPr>
        <w:t>Parimal</w:t>
      </w:r>
      <w:proofErr w:type="spellEnd"/>
      <w:r w:rsidR="00655FBE" w:rsidRPr="00655FBE">
        <w:rPr>
          <w:sz w:val="32"/>
        </w:rPr>
        <w:t xml:space="preserve"> Patel (Developer)</w:t>
      </w:r>
    </w:p>
    <w:p w:rsidR="00655FBE" w:rsidRPr="00655FBE" w:rsidRDefault="00920F3D" w:rsidP="00655FBE">
      <w:pPr>
        <w:rPr>
          <w:sz w:val="32"/>
        </w:rPr>
      </w:pPr>
      <w:r w:rsidRPr="00655FBE">
        <w:rPr>
          <w:noProof/>
          <w:sz w:val="32"/>
        </w:rPr>
        <w:drawing>
          <wp:inline distT="0" distB="0" distL="0" distR="0" wp14:anchorId="37B22C02" wp14:editId="494F2AE2">
            <wp:extent cx="1152525" cy="1321420"/>
            <wp:effectExtent l="0" t="0" r="0" b="0"/>
            <wp:docPr id="3" name="Picture 3" descr="C:\Users\vipul\Desktop\3 Sem\Computer project 1\IMG-2014101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pul\Desktop\3 Sem\Computer project 1\IMG-20141010-WA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42" cy="13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BE" w:rsidRPr="00655FBE">
        <w:rPr>
          <w:sz w:val="32"/>
        </w:rPr>
        <w:t xml:space="preserve"> </w:t>
      </w:r>
      <w:proofErr w:type="spellStart"/>
      <w:r w:rsidR="00655FBE" w:rsidRPr="00655FBE">
        <w:rPr>
          <w:sz w:val="32"/>
        </w:rPr>
        <w:t>Bijal</w:t>
      </w:r>
      <w:proofErr w:type="spellEnd"/>
      <w:r w:rsidR="00655FBE" w:rsidRPr="00655FBE">
        <w:rPr>
          <w:sz w:val="32"/>
        </w:rPr>
        <w:t xml:space="preserve"> Patel (Developer)</w:t>
      </w:r>
    </w:p>
    <w:p w:rsidR="00655FBE" w:rsidRPr="00655FBE" w:rsidRDefault="00920F3D" w:rsidP="00655FBE">
      <w:pPr>
        <w:rPr>
          <w:sz w:val="32"/>
        </w:rPr>
      </w:pPr>
      <w:r w:rsidRPr="00655FBE">
        <w:rPr>
          <w:noProof/>
          <w:sz w:val="32"/>
        </w:rPr>
        <w:drawing>
          <wp:inline distT="0" distB="0" distL="0" distR="0" wp14:anchorId="7D2D0EFE" wp14:editId="44A51FE2">
            <wp:extent cx="1104900" cy="1452384"/>
            <wp:effectExtent l="0" t="0" r="0" b="0"/>
            <wp:docPr id="4" name="Picture 4" descr="C:\Users\vipul\Desktop\3 Sem\Computer project 1\IMG-20141010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pul\Desktop\3 Sem\Computer project 1\IMG-20141010-WA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160" cy="14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BE" w:rsidRPr="00655FBE">
        <w:rPr>
          <w:sz w:val="32"/>
        </w:rPr>
        <w:t xml:space="preserve"> </w:t>
      </w:r>
      <w:proofErr w:type="spellStart"/>
      <w:r w:rsidR="00655FBE" w:rsidRPr="00655FBE">
        <w:rPr>
          <w:sz w:val="32"/>
        </w:rPr>
        <w:t>Heli</w:t>
      </w:r>
      <w:proofErr w:type="spellEnd"/>
      <w:r w:rsidR="00655FBE" w:rsidRPr="00655FBE">
        <w:rPr>
          <w:sz w:val="32"/>
        </w:rPr>
        <w:t xml:space="preserve"> Parekh (Developer)</w:t>
      </w:r>
    </w:p>
    <w:p w:rsidR="00655FBE" w:rsidRPr="00655FBE" w:rsidRDefault="00920F3D" w:rsidP="00655FBE">
      <w:pPr>
        <w:rPr>
          <w:sz w:val="32"/>
        </w:rPr>
      </w:pPr>
      <w:r w:rsidRPr="00655FBE">
        <w:rPr>
          <w:noProof/>
          <w:sz w:val="32"/>
        </w:rPr>
        <w:drawing>
          <wp:inline distT="0" distB="0" distL="0" distR="0" wp14:anchorId="0DC4F373" wp14:editId="57BC4E27">
            <wp:extent cx="1133475" cy="1325113"/>
            <wp:effectExtent l="0" t="0" r="0" b="8890"/>
            <wp:docPr id="5" name="Picture 5" descr="C:\Users\vipul\Desktop\3 Sem\Computer project 1\IMG-2014101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pul\Desktop\3 Sem\Computer project 1\IMG-20141010-WA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00" cy="134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BE" w:rsidRPr="00655FBE">
        <w:rPr>
          <w:sz w:val="32"/>
        </w:rPr>
        <w:t xml:space="preserve"> </w:t>
      </w:r>
      <w:proofErr w:type="spellStart"/>
      <w:r w:rsidR="00655FBE" w:rsidRPr="00655FBE">
        <w:rPr>
          <w:sz w:val="32"/>
        </w:rPr>
        <w:t>Nazneen</w:t>
      </w:r>
      <w:proofErr w:type="spellEnd"/>
      <w:r w:rsidR="00655FBE" w:rsidRPr="00655FBE">
        <w:rPr>
          <w:sz w:val="32"/>
        </w:rPr>
        <w:t xml:space="preserve"> Jahan (Developer)</w:t>
      </w:r>
    </w:p>
    <w:bookmarkEnd w:id="0"/>
    <w:p w:rsidR="00920F3D" w:rsidRDefault="00920F3D"/>
    <w:sectPr w:rsidR="0092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C2"/>
    <w:rsid w:val="001140B1"/>
    <w:rsid w:val="00655FBE"/>
    <w:rsid w:val="00920F3D"/>
    <w:rsid w:val="0092693D"/>
    <w:rsid w:val="00E373E1"/>
    <w:rsid w:val="00F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ECD86-8757-4425-ADBE-B499A12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4B504DAF.dotm</Template>
  <TotalTime>2</TotalTime>
  <Pages>1</Pages>
  <Words>22</Words>
  <Characters>129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Jake Z Nesovic</cp:lastModifiedBy>
  <cp:revision>2</cp:revision>
  <dcterms:created xsi:type="dcterms:W3CDTF">2014-10-16T14:48:00Z</dcterms:created>
  <dcterms:modified xsi:type="dcterms:W3CDTF">2014-10-16T14:48:00Z</dcterms:modified>
</cp:coreProperties>
</file>